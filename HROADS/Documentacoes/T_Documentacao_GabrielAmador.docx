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D84D9D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Hroads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D84D9D">
                              <w:pPr>
                                <w:pStyle w:val="Subttulo1"/>
                              </w:pPr>
                              <w:proofErr w:type="spellStart"/>
                              <w:r>
                                <w:t>Hroads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1A1E91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1A1E91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1A1E91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DA19B6" w:rsidRDefault="00661ABB">
      <w:r>
        <w:t xml:space="preserve">Este documento tem como objetivo demonstrar todas as funcionalidades da plataforma </w:t>
      </w:r>
      <w:proofErr w:type="spellStart"/>
      <w:r>
        <w:t>Gufos</w:t>
      </w:r>
      <w:proofErr w:type="spellEnd"/>
      <w:r>
        <w:t>, que visa demonstrar os eventos que estarão ocorrendo na Escola SENAI de Informática.</w:t>
      </w:r>
    </w:p>
    <w:p w:rsidR="004A0592" w:rsidRDefault="004A0592"/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DA19B6" w:rsidRDefault="00267CAA">
      <w:r>
        <w:t xml:space="preserve">O </w:t>
      </w:r>
      <w:proofErr w:type="spellStart"/>
      <w:r>
        <w:t>Gufos</w:t>
      </w:r>
      <w:proofErr w:type="spellEnd"/>
      <w:r>
        <w:t xml:space="preserve"> </w:t>
      </w:r>
      <w:r w:rsidR="006D6621">
        <w:t>tem como objetivo</w:t>
      </w:r>
      <w:r>
        <w:t xml:space="preserve"> a divulgação de novos eventos dentro da Escola SENAI de Informática.</w:t>
      </w:r>
    </w:p>
    <w:p w:rsidR="00DA19B6" w:rsidRDefault="0001427C">
      <w:pPr>
        <w:pStyle w:val="cabealho2"/>
      </w:pPr>
      <w:bookmarkStart w:id="3" w:name="_Toc533767846"/>
      <w:r>
        <w:t xml:space="preserve">Resumo </w:t>
      </w:r>
      <w:r w:rsidR="00952E23">
        <w:t>do projeto</w:t>
      </w:r>
      <w:bookmarkEnd w:id="3"/>
    </w:p>
    <w:p w:rsidR="008A7F37" w:rsidRDefault="006D6621">
      <w:r>
        <w:t xml:space="preserve">O </w:t>
      </w:r>
      <w:proofErr w:type="spellStart"/>
      <w:r>
        <w:t>Gufos</w:t>
      </w:r>
      <w:proofErr w:type="spellEnd"/>
      <w:r>
        <w:t xml:space="preserve"> tem a disponibilização de eventos da Escola e suas determinadas categorias. Assim, cada aluno poderá realizar o filtro daqueles eventos que tem interesse, dentro da plataforma. E como item extra, poderá adicionar os que tem interesse, dentro de uma lista.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216516">
      <w:r>
        <w:t>Esta sessão tende a demonstrar o que será desenvolvido no banco de dados e quais são as suas representações.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AF001F">
      <w:r>
        <w:t>O modelo lógico é o modelo que mais se aproxima do que será desenvolvido no Banco de Dados</w:t>
      </w:r>
    </w:p>
    <w:p w:rsidR="00AF001F" w:rsidRDefault="0050242F">
      <w:r>
        <w:rPr>
          <w:noProof/>
        </w:rPr>
        <w:drawing>
          <wp:inline distT="0" distB="0" distL="0" distR="0">
            <wp:extent cx="5732145" cy="433006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_Diagramas_Conceitual_e_Lo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3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6" w:name="_Toc533767849"/>
      <w:r>
        <w:t>Modelo Físico</w:t>
      </w:r>
      <w:bookmarkEnd w:id="6"/>
    </w:p>
    <w:p w:rsidR="00AF001F" w:rsidRDefault="00AF001F" w:rsidP="00AF001F">
      <w:bookmarkStart w:id="7" w:name="_Toc533767850"/>
      <w:r>
        <w:t>O modelo físico é onde percebemos como será estruturando o banco de dados e vemos também seus valores</w:t>
      </w:r>
    </w:p>
    <w:p w:rsidR="00AF001F" w:rsidRDefault="0050242F" w:rsidP="00AF001F">
      <w:r>
        <w:rPr>
          <w:noProof/>
        </w:rPr>
        <w:lastRenderedPageBreak/>
        <w:drawing>
          <wp:inline distT="0" distB="0" distL="0" distR="0">
            <wp:extent cx="5732145" cy="3155315"/>
            <wp:effectExtent l="0" t="0" r="1905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_Diagramas_Fisic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BD1" w:rsidRDefault="00C92BD1" w:rsidP="008A7F37">
      <w:pPr>
        <w:pStyle w:val="cabealho2"/>
      </w:pPr>
      <w:r>
        <w:t>Modelo Conceitual</w:t>
      </w:r>
      <w:bookmarkEnd w:id="7"/>
    </w:p>
    <w:p w:rsidR="00DA19B6" w:rsidRDefault="00AF001F">
      <w:r>
        <w:t>O modelo conceitual é onde vemos as entidades e funcionamento do Banco de dado, além da visualização macro do sistema</w:t>
      </w:r>
    </w:p>
    <w:p w:rsidR="00AF001F" w:rsidRDefault="00AF001F"/>
    <w:p w:rsidR="00280EF7" w:rsidRDefault="0050242F">
      <w:pPr>
        <w:sectPr w:rsidR="00280EF7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 w:rsidRPr="0050242F">
        <w:rPr>
          <w:noProof/>
        </w:rPr>
        <w:drawing>
          <wp:inline distT="0" distB="0" distL="0" distR="0">
            <wp:extent cx="5732145" cy="3451860"/>
            <wp:effectExtent l="0" t="0" r="190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_Diagramas_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34"/>
        <w:gridCol w:w="961"/>
        <w:gridCol w:w="961"/>
        <w:gridCol w:w="961"/>
        <w:gridCol w:w="961"/>
        <w:gridCol w:w="961"/>
        <w:gridCol w:w="961"/>
        <w:gridCol w:w="961"/>
        <w:gridCol w:w="956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DA19B6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E91" w:rsidRDefault="001A1E91">
      <w:pPr>
        <w:spacing w:after="0" w:line="240" w:lineRule="auto"/>
      </w:pPr>
      <w:r>
        <w:separator/>
      </w:r>
    </w:p>
  </w:endnote>
  <w:endnote w:type="continuationSeparator" w:id="0">
    <w:p w:rsidR="001A1E91" w:rsidRDefault="001A1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1A1E91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216516">
      <w:rPr>
        <w:noProof/>
      </w:rPr>
      <w:t>3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E91" w:rsidRDefault="001A1E91">
      <w:pPr>
        <w:spacing w:after="0" w:line="240" w:lineRule="auto"/>
      </w:pPr>
      <w:r>
        <w:separator/>
      </w:r>
    </w:p>
  </w:footnote>
  <w:footnote w:type="continuationSeparator" w:id="0">
    <w:p w:rsidR="001A1E91" w:rsidRDefault="001A1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A1E91"/>
    <w:rsid w:val="001E537E"/>
    <w:rsid w:val="00216516"/>
    <w:rsid w:val="00267CAA"/>
    <w:rsid w:val="00280EF7"/>
    <w:rsid w:val="002C440D"/>
    <w:rsid w:val="002E0003"/>
    <w:rsid w:val="00362822"/>
    <w:rsid w:val="00376460"/>
    <w:rsid w:val="003A1B68"/>
    <w:rsid w:val="00456E37"/>
    <w:rsid w:val="0046629B"/>
    <w:rsid w:val="004A0592"/>
    <w:rsid w:val="0050242F"/>
    <w:rsid w:val="005177BA"/>
    <w:rsid w:val="00524B9A"/>
    <w:rsid w:val="00585F9D"/>
    <w:rsid w:val="00657A13"/>
    <w:rsid w:val="00661ABB"/>
    <w:rsid w:val="00674BE9"/>
    <w:rsid w:val="00695C1D"/>
    <w:rsid w:val="006D6621"/>
    <w:rsid w:val="006E0CD1"/>
    <w:rsid w:val="006F3AFC"/>
    <w:rsid w:val="00723849"/>
    <w:rsid w:val="00730217"/>
    <w:rsid w:val="00792337"/>
    <w:rsid w:val="007A0A1F"/>
    <w:rsid w:val="007C7D98"/>
    <w:rsid w:val="007F3CBC"/>
    <w:rsid w:val="00894B11"/>
    <w:rsid w:val="008A7F37"/>
    <w:rsid w:val="008B105D"/>
    <w:rsid w:val="008B137F"/>
    <w:rsid w:val="008D4D82"/>
    <w:rsid w:val="00952E23"/>
    <w:rsid w:val="00997D7D"/>
    <w:rsid w:val="009A3F87"/>
    <w:rsid w:val="009E2D84"/>
    <w:rsid w:val="00A25BD2"/>
    <w:rsid w:val="00A967A8"/>
    <w:rsid w:val="00AF001F"/>
    <w:rsid w:val="00B36547"/>
    <w:rsid w:val="00BB5B9E"/>
    <w:rsid w:val="00BD3832"/>
    <w:rsid w:val="00BE1D20"/>
    <w:rsid w:val="00C26497"/>
    <w:rsid w:val="00C86073"/>
    <w:rsid w:val="00C92BD1"/>
    <w:rsid w:val="00D0024A"/>
    <w:rsid w:val="00D84D9D"/>
    <w:rsid w:val="00DA19B6"/>
    <w:rsid w:val="00DB563A"/>
    <w:rsid w:val="00DB60E6"/>
    <w:rsid w:val="00DE3EA9"/>
    <w:rsid w:val="00E43E78"/>
    <w:rsid w:val="00E6531E"/>
    <w:rsid w:val="00E95AA4"/>
    <w:rsid w:val="00E96F8D"/>
    <w:rsid w:val="00EB66D8"/>
    <w:rsid w:val="00F03B38"/>
    <w:rsid w:val="00F400AB"/>
    <w:rsid w:val="00F4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2463F9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406E44"/>
    <w:rsid w:val="004265B1"/>
    <w:rsid w:val="004C10FB"/>
    <w:rsid w:val="00571EE0"/>
    <w:rsid w:val="006E63F0"/>
    <w:rsid w:val="00973EE1"/>
    <w:rsid w:val="009D038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CE3035-7604-4826-9730-EAAAA7AE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283</TotalTime>
  <Pages>12</Pages>
  <Words>415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Hroads</dc:subject>
  <dc:creator>Helena Strada</dc:creator>
  <cp:keywords/>
  <dc:description/>
  <cp:lastModifiedBy>Gabriel Rodrigues Amador</cp:lastModifiedBy>
  <cp:revision>33</cp:revision>
  <dcterms:created xsi:type="dcterms:W3CDTF">2018-12-27T15:45:00Z</dcterms:created>
  <dcterms:modified xsi:type="dcterms:W3CDTF">2019-08-09T18:59:00Z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