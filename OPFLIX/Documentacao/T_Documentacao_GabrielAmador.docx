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4105A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4105A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4538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4538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4538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C4538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4538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C4538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4538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C4538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C4538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C4538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C4538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4538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4538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4538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4538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4538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4538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4538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4538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4538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4538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C4538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C4105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95250</wp:posOffset>
            </wp:positionH>
            <wp:positionV relativeFrom="paragraph">
              <wp:posOffset>396875</wp:posOffset>
            </wp:positionV>
            <wp:extent cx="5324475" cy="3442335"/>
            <wp:effectExtent l="0" t="0" r="9525" b="571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Diagrama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BD1">
        <w:t>Insira aqui uma breve descrição sobre o modelo lógico e a imagem exportada</w:t>
      </w:r>
    </w:p>
    <w:p w:rsidR="00C4105A" w:rsidRDefault="00C4105A"/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A7F37" w:rsidRDefault="008A7F37" w:rsidP="008A7F37">
      <w:r>
        <w:t>Insira aqui uma breve descrição sobre o modelo físico e a imagem exportada</w:t>
      </w:r>
    </w:p>
    <w:p w:rsidR="00C4105A" w:rsidRDefault="00C4105A" w:rsidP="008A7F37">
      <w:bookmarkStart w:id="7" w:name="_GoBack"/>
      <w:r>
        <w:rPr>
          <w:noProof/>
        </w:rPr>
        <w:drawing>
          <wp:inline distT="0" distB="0" distL="0" distR="0">
            <wp:extent cx="5019675" cy="3290843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097" cy="33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C92BD1" w:rsidRDefault="00C92BD1" w:rsidP="008A7F37">
      <w:pPr>
        <w:pStyle w:val="cabealho2"/>
      </w:pPr>
      <w:bookmarkStart w:id="8" w:name="_Toc533767850"/>
      <w:r>
        <w:lastRenderedPageBreak/>
        <w:t>Modelo Conceitual</w:t>
      </w:r>
      <w:bookmarkEnd w:id="8"/>
    </w:p>
    <w:p w:rsidR="008A7F37" w:rsidRDefault="008A7F37" w:rsidP="008A7F37">
      <w:r>
        <w:t>Insira aqui uma breve descrição sobre o modelo conceitual e a imagem exportada</w:t>
      </w:r>
    </w:p>
    <w:p w:rsidR="00DA19B6" w:rsidRDefault="00DA19B6"/>
    <w:p w:rsidR="00C4105A" w:rsidRDefault="00C4105A">
      <w:pPr>
        <w:sectPr w:rsidR="00C4105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553075" cy="4033008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_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632" cy="40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38D" w:rsidRDefault="00C4538D">
      <w:pPr>
        <w:spacing w:after="0" w:line="240" w:lineRule="auto"/>
      </w:pPr>
      <w:r>
        <w:separator/>
      </w:r>
    </w:p>
  </w:endnote>
  <w:endnote w:type="continuationSeparator" w:id="0">
    <w:p w:rsidR="00C4538D" w:rsidRDefault="00C4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4538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38D" w:rsidRDefault="00C4538D">
      <w:pPr>
        <w:spacing w:after="0" w:line="240" w:lineRule="auto"/>
      </w:pPr>
      <w:r>
        <w:separator/>
      </w:r>
    </w:p>
  </w:footnote>
  <w:footnote w:type="continuationSeparator" w:id="0">
    <w:p w:rsidR="00C4538D" w:rsidRDefault="00C45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4105A"/>
    <w:rsid w:val="00C4538D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EF6C4B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963C9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5728E8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CA03F-5EB1-4616-AED4-B8983EF71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187</TotalTime>
  <Pages>12</Pages>
  <Words>329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Gabriel Rodrigues Amador</cp:lastModifiedBy>
  <cp:revision>24</cp:revision>
  <dcterms:created xsi:type="dcterms:W3CDTF">2018-12-27T15:45:00Z</dcterms:created>
  <dcterms:modified xsi:type="dcterms:W3CDTF">2019-08-13T17:54:00Z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