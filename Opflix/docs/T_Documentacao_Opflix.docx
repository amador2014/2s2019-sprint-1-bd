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4105A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4105A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800C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800C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800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800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800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800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800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00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00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00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800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2000F9">
      <w:r>
        <w:t>As modelagens de software é uma etapa para o planejamento e minimização do tempo de projeto, assim as modelagens ajudam na construção do banco de dados e facilitam o entendimento do armazenamento, assim como traz uma visão geral d</w:t>
      </w:r>
      <w:r w:rsidR="00C10C49">
        <w:t>as</w:t>
      </w:r>
      <w:r>
        <w:t xml:space="preserve"> entidades e </w:t>
      </w:r>
      <w:r w:rsidR="00C10C49">
        <w:t>os relacionamentos</w:t>
      </w:r>
      <w:r>
        <w:t xml:space="preserve"> entre elas</w:t>
      </w:r>
      <w:r w:rsidR="00C10C49">
        <w:t>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C4105A" w:rsidRDefault="00C10C49">
      <w:bookmarkStart w:id="6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777875</wp:posOffset>
            </wp:positionV>
            <wp:extent cx="5744210" cy="3714750"/>
            <wp:effectExtent l="0" t="0" r="889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687" cy="371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>
        <w:t>A modelagem Lógica é aquela que traz não só as entidades, mas também seus dados e tipos de dados. Assim ela se assemelha ao resultado final do código do Banco de Dados, e mostra também as relações entre as tabelas e quais seus tipos.</w:t>
      </w:r>
    </w:p>
    <w:p w:rsidR="00D24929" w:rsidRDefault="00D24929" w:rsidP="008A7F37">
      <w:pPr>
        <w:pStyle w:val="cabealho2"/>
      </w:pPr>
      <w:bookmarkStart w:id="7" w:name="_Toc533767849"/>
    </w:p>
    <w:p w:rsidR="00D24929" w:rsidRDefault="00D24929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7"/>
    </w:p>
    <w:p w:rsidR="008A7F37" w:rsidRDefault="008A7F37" w:rsidP="008A7F37">
      <w:r>
        <w:t>Insira aqui uma breve descrição sobre o modelo físico e a imagem exportada</w:t>
      </w:r>
    </w:p>
    <w:p w:rsidR="00C4105A" w:rsidRDefault="002000F9" w:rsidP="008A7F37">
      <w:r>
        <w:rPr>
          <w:noProof/>
        </w:rPr>
        <w:t xml:space="preserve"> </w:t>
      </w:r>
    </w:p>
    <w:p w:rsidR="00C92BD1" w:rsidRDefault="00C10C49" w:rsidP="008A7F37">
      <w:pPr>
        <w:pStyle w:val="cabealho2"/>
      </w:pPr>
      <w:bookmarkStart w:id="8" w:name="_Toc53376785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317500</wp:posOffset>
            </wp:positionV>
            <wp:extent cx="5391150" cy="3533775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Diagrama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D1">
        <w:t>Modelo Conceitual</w:t>
      </w:r>
      <w:bookmarkEnd w:id="8"/>
    </w:p>
    <w:p w:rsidR="008A7F37" w:rsidRDefault="008A7F37" w:rsidP="008A7F37">
      <w:r>
        <w:t>Insira aqui uma breve descrição sobre o modelo conceitual e a imagem exportada</w:t>
      </w:r>
    </w:p>
    <w:p w:rsidR="00DA19B6" w:rsidRDefault="00DA19B6"/>
    <w:p w:rsidR="00C4105A" w:rsidRDefault="00C4105A">
      <w:pPr>
        <w:sectPr w:rsidR="00C4105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553075" cy="4033008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632" cy="40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0CA" w:rsidRDefault="005800CA">
      <w:pPr>
        <w:spacing w:after="0" w:line="240" w:lineRule="auto"/>
      </w:pPr>
      <w:r>
        <w:separator/>
      </w:r>
    </w:p>
  </w:endnote>
  <w:endnote w:type="continuationSeparator" w:id="0">
    <w:p w:rsidR="005800CA" w:rsidRDefault="0058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800C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0CA" w:rsidRDefault="005800CA">
      <w:pPr>
        <w:spacing w:after="0" w:line="240" w:lineRule="auto"/>
      </w:pPr>
      <w:r>
        <w:separator/>
      </w:r>
    </w:p>
  </w:footnote>
  <w:footnote w:type="continuationSeparator" w:id="0">
    <w:p w:rsidR="005800CA" w:rsidRDefault="00580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000F9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00C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AA736F"/>
    <w:rsid w:val="00B36547"/>
    <w:rsid w:val="00BB5B9E"/>
    <w:rsid w:val="00BD3832"/>
    <w:rsid w:val="00C10C49"/>
    <w:rsid w:val="00C26497"/>
    <w:rsid w:val="00C4105A"/>
    <w:rsid w:val="00C4538D"/>
    <w:rsid w:val="00C86073"/>
    <w:rsid w:val="00C92BD1"/>
    <w:rsid w:val="00CA329F"/>
    <w:rsid w:val="00D0024A"/>
    <w:rsid w:val="00D24929"/>
    <w:rsid w:val="00DA19B6"/>
    <w:rsid w:val="00DB563A"/>
    <w:rsid w:val="00DE3EA9"/>
    <w:rsid w:val="00E43E78"/>
    <w:rsid w:val="00E6531E"/>
    <w:rsid w:val="00E95AA4"/>
    <w:rsid w:val="00EB66D8"/>
    <w:rsid w:val="00EF6C4B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684B4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D56C2"/>
    <w:rsid w:val="00571EE0"/>
    <w:rsid w:val="005728E8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FD2A05-265F-48A3-9C2A-898FE9A5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377</TotalTime>
  <Pages>1</Pages>
  <Words>388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Gabriel Rodrigues Amador</cp:lastModifiedBy>
  <cp:revision>26</cp:revision>
  <dcterms:created xsi:type="dcterms:W3CDTF">2018-12-27T15:45:00Z</dcterms:created>
  <dcterms:modified xsi:type="dcterms:W3CDTF">2019-08-14T20:22:00Z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