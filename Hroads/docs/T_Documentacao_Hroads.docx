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D84D9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Hroads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D84D9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Hroads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45AC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45AC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45AC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345AC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45AC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345AC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45AC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345AC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345AC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345AC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45AC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Pr="00F01DD4" w:rsidRDefault="00DA19B6">
      <w:pPr>
        <w:rPr>
          <w:u w:val="single"/>
        </w:rPr>
        <w:sectPr w:rsidR="00DA19B6" w:rsidRPr="00F01DD4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2B53B9">
      <w:r>
        <w:t xml:space="preserve">Este documento tem o objetivo de organizar o planejamento do Banco de Dados da plataforma de RPG da empresa </w:t>
      </w:r>
      <w:proofErr w:type="spellStart"/>
      <w:r>
        <w:t>HRoads</w:t>
      </w:r>
      <w:proofErr w:type="spellEnd"/>
      <w:r>
        <w:t>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B53B9">
      <w:r>
        <w:t xml:space="preserve">O </w:t>
      </w:r>
      <w:proofErr w:type="spellStart"/>
      <w:r>
        <w:t>HRoads</w:t>
      </w:r>
      <w:proofErr w:type="spellEnd"/>
      <w:r>
        <w:t xml:space="preserve"> visa o entretenimento e a diversão dos jogadores, de forma lúdica e intuitiva.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2B53B9">
      <w:r>
        <w:t xml:space="preserve">No Banco de Dados visamos a performance em velocidade, utilidade e funcionalidade do projeto, assim os jogadores possuirão seus personagens com classes, nomes, habilidades, tipos de ataque e diversas outras </w:t>
      </w:r>
      <w:proofErr w:type="gramStart"/>
      <w:r>
        <w:t>coisas,  além</w:t>
      </w:r>
      <w:proofErr w:type="gramEnd"/>
      <w:r>
        <w:t xml:space="preserve"> disso, ao progresso no jogo o player poderá desbloquear novos ataques e aumentar sua mana e vida.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9D5414" w:rsidRDefault="00216516">
      <w:r>
        <w:t>Esta sessão tende a demonstrar o que será desenvolvido no banco de dados e quais são as suas representações.</w:t>
      </w:r>
    </w:p>
    <w:p w:rsidR="009D5414" w:rsidRDefault="009D5414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9D5414" w:rsidRDefault="009D5414" w:rsidP="009D5414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819489</wp:posOffset>
            </wp:positionV>
            <wp:extent cx="6269355" cy="4735830"/>
            <wp:effectExtent l="0" t="0" r="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Diagramas_Conceitual_e_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Compreende uma descrição das estruturas que serão armazenadas no banco e que resulta numa representação gráfica dos dados de uma maneira lógica, inclusive nomeando os componentes e ações que exercem uns sobre os outros.</w:t>
      </w:r>
      <w:bookmarkStart w:id="6" w:name="_Toc533767849"/>
    </w:p>
    <w:p w:rsidR="009D5414" w:rsidRDefault="009D5414" w:rsidP="008A7F37">
      <w:pPr>
        <w:pStyle w:val="cabealho2"/>
      </w:pPr>
    </w:p>
    <w:p w:rsidR="00DA19B6" w:rsidRDefault="00C92BD1" w:rsidP="008A7F37">
      <w:pPr>
        <w:pStyle w:val="cabealho2"/>
      </w:pPr>
      <w:r>
        <w:t>Modelo Físico</w:t>
      </w:r>
      <w:bookmarkEnd w:id="6"/>
    </w:p>
    <w:p w:rsidR="009D5414" w:rsidRDefault="009D5414" w:rsidP="00AF001F">
      <w:bookmarkStart w:id="7" w:name="_Toc533767850"/>
      <w:r>
        <w:t xml:space="preserve">É uma descrição de um banco de dados no nível de abstração. Assim, esse modelo depende do </w:t>
      </w:r>
      <w:r>
        <w:t xml:space="preserve">Banco de Dados </w:t>
      </w:r>
      <w:r>
        <w:t>que está sendo usado. Aqui são detalhados os componentes da estrutura física do banco,</w:t>
      </w:r>
    </w:p>
    <w:p w:rsidR="00AF001F" w:rsidRDefault="009D5414" w:rsidP="00AF001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705086</wp:posOffset>
            </wp:positionV>
            <wp:extent cx="6440805" cy="354520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Diagramas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como tabelas, campos, tipos de valores, índices, etc.  Nesse estágio estamos prontos para criar o banco de dados propriamente dito</w:t>
      </w:r>
      <w:r>
        <w:t>.</w:t>
      </w:r>
    </w:p>
    <w:p w:rsidR="009D5414" w:rsidRDefault="009D5414" w:rsidP="008A7F37">
      <w:pPr>
        <w:pStyle w:val="cabealho2"/>
      </w:pPr>
    </w:p>
    <w:p w:rsidR="009D5414" w:rsidRDefault="009D5414" w:rsidP="008A7F37">
      <w:pPr>
        <w:pStyle w:val="cabealho2"/>
      </w:pPr>
    </w:p>
    <w:p w:rsidR="00C92BD1" w:rsidRDefault="00C92BD1" w:rsidP="008A7F37">
      <w:pPr>
        <w:pStyle w:val="cabealho2"/>
      </w:pPr>
      <w:bookmarkStart w:id="8" w:name="_GoBack"/>
      <w:bookmarkEnd w:id="8"/>
      <w:r>
        <w:t>Modelo Conceitual</w:t>
      </w:r>
      <w:bookmarkEnd w:id="7"/>
    </w:p>
    <w:p w:rsidR="00AF001F" w:rsidRDefault="009D5414">
      <w:r>
        <w:t xml:space="preserve">É uma descrição de banco de dados de forma independente de implementação num sistema de gerenciamento.  Registra </w:t>
      </w:r>
      <w:r>
        <w:t>quais</w:t>
      </w:r>
      <w:r>
        <w:t xml:space="preserve"> dados podem aparecer no banco, mas não registra </w:t>
      </w:r>
      <w:r>
        <w:t xml:space="preserve">como </w:t>
      </w:r>
      <w:r>
        <w:t>estes dados estão armazenados</w:t>
      </w:r>
      <w:r>
        <w:t>.</w:t>
      </w:r>
    </w:p>
    <w:p w:rsidR="00280EF7" w:rsidRDefault="0050242F">
      <w:pPr>
        <w:sectPr w:rsidR="00280EF7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50242F">
        <w:rPr>
          <w:noProof/>
        </w:rPr>
        <w:drawing>
          <wp:inline distT="0" distB="0" distL="0" distR="0">
            <wp:extent cx="5732145" cy="345186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_Diagramas_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87" w:rsidRDefault="009A3F87" w:rsidP="009A3F87">
      <w:pPr>
        <w:pStyle w:val="cabealho1"/>
      </w:pPr>
      <w:bookmarkStart w:id="9" w:name="_Toc533767861"/>
      <w:r>
        <w:lastRenderedPageBreak/>
        <w:t>Referências</w:t>
      </w:r>
      <w:bookmarkEnd w:id="9"/>
    </w:p>
    <w:p w:rsidR="00F03B38" w:rsidRDefault="00F03B38" w:rsidP="00F03B38"/>
    <w:p w:rsidR="00F03B38" w:rsidRDefault="00F03B38" w:rsidP="00F03B38">
      <w:pPr>
        <w:pStyle w:val="cabealho2"/>
      </w:pPr>
      <w:bookmarkStart w:id="10" w:name="_Toc533767862"/>
      <w:r>
        <w:t>Links</w:t>
      </w:r>
      <w:bookmarkEnd w:id="10"/>
    </w:p>
    <w:p w:rsidR="00F01DD4" w:rsidRPr="00F01DD4" w:rsidRDefault="00F01DD4" w:rsidP="00F01DD4">
      <w:r>
        <w:tab/>
        <w:t xml:space="preserve">GitHub: </w:t>
      </w:r>
      <w:hyperlink r:id="rId15" w:history="1">
        <w:r>
          <w:rPr>
            <w:rStyle w:val="Hyperlink"/>
          </w:rPr>
          <w:t>https://github.com/amadorsenai/2s2019-sprint-1-bd/tree/master/HROADS</w:t>
        </w:r>
      </w:hyperlink>
    </w:p>
    <w:p w:rsidR="00F03B38" w:rsidRDefault="00F03B38" w:rsidP="00F03B38"/>
    <w:p w:rsidR="00F03B38" w:rsidRPr="00F03B38" w:rsidRDefault="00F03B38" w:rsidP="00F03B38">
      <w:pPr>
        <w:pStyle w:val="cabealho2"/>
      </w:pPr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ACD" w:rsidRDefault="00345ACD">
      <w:pPr>
        <w:spacing w:after="0" w:line="240" w:lineRule="auto"/>
      </w:pPr>
      <w:r>
        <w:separator/>
      </w:r>
    </w:p>
  </w:endnote>
  <w:endnote w:type="continuationSeparator" w:id="0">
    <w:p w:rsidR="00345ACD" w:rsidRDefault="00345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345AC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ACD" w:rsidRDefault="00345ACD">
      <w:pPr>
        <w:spacing w:after="0" w:line="240" w:lineRule="auto"/>
      </w:pPr>
      <w:r>
        <w:separator/>
      </w:r>
    </w:p>
  </w:footnote>
  <w:footnote w:type="continuationSeparator" w:id="0">
    <w:p w:rsidR="00345ACD" w:rsidRDefault="00345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A1E91"/>
    <w:rsid w:val="001E537E"/>
    <w:rsid w:val="00216516"/>
    <w:rsid w:val="00256084"/>
    <w:rsid w:val="00267CAA"/>
    <w:rsid w:val="00280EF7"/>
    <w:rsid w:val="002B53B9"/>
    <w:rsid w:val="002C440D"/>
    <w:rsid w:val="002E0003"/>
    <w:rsid w:val="00345ACD"/>
    <w:rsid w:val="00362822"/>
    <w:rsid w:val="00376460"/>
    <w:rsid w:val="003A1B68"/>
    <w:rsid w:val="00456E37"/>
    <w:rsid w:val="0046629B"/>
    <w:rsid w:val="004A0592"/>
    <w:rsid w:val="0050242F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A0A1F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D5414"/>
    <w:rsid w:val="009E2D84"/>
    <w:rsid w:val="00A25BD2"/>
    <w:rsid w:val="00A967A8"/>
    <w:rsid w:val="00AF001F"/>
    <w:rsid w:val="00B36547"/>
    <w:rsid w:val="00BB5B9E"/>
    <w:rsid w:val="00BD3832"/>
    <w:rsid w:val="00BE1D20"/>
    <w:rsid w:val="00C26497"/>
    <w:rsid w:val="00C86073"/>
    <w:rsid w:val="00C92BD1"/>
    <w:rsid w:val="00D0024A"/>
    <w:rsid w:val="00D84D9D"/>
    <w:rsid w:val="00DA19B6"/>
    <w:rsid w:val="00DB563A"/>
    <w:rsid w:val="00DB60E6"/>
    <w:rsid w:val="00DE3EA9"/>
    <w:rsid w:val="00E43E78"/>
    <w:rsid w:val="00E6531E"/>
    <w:rsid w:val="00E95AA4"/>
    <w:rsid w:val="00E96F8D"/>
    <w:rsid w:val="00EB66D8"/>
    <w:rsid w:val="00F01DD4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BAAC1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amadorsenai/2s2019-sprint-1-bd/tree/master/HROADS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4C10FB"/>
    <w:rsid w:val="00571EE0"/>
    <w:rsid w:val="006E63F0"/>
    <w:rsid w:val="00973EE1"/>
    <w:rsid w:val="009D0381"/>
    <w:rsid w:val="00AC3D2E"/>
    <w:rsid w:val="00B22196"/>
    <w:rsid w:val="00E1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190058-BC47-42FB-A7B1-6D8B1833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302</TotalTime>
  <Pages>6</Pages>
  <Words>368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Gabriel Rodrigues Amador</cp:lastModifiedBy>
  <cp:revision>35</cp:revision>
  <dcterms:created xsi:type="dcterms:W3CDTF">2018-12-27T15:45:00Z</dcterms:created>
  <dcterms:modified xsi:type="dcterms:W3CDTF">2019-08-09T20:14:00Z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